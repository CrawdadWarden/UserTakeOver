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pStyle w:val="Seitentitel"/>
        <w:rPr>
          <w:lang w:val="en-GB"/>
        </w:rPr>
      </w:pPr>
      <w:r w:rsidRPr="00117852">
        <w:rPr>
          <w:lang w:val="en-GB"/>
        </w:rPr>
        <w:t xml:space="preserve">Plugin </w:t>
      </w:r>
      <w:proofErr w:type="spellStart"/>
      <w:r w:rsidR="00AE673E">
        <w:rPr>
          <w:i/>
          <w:lang w:val="en-GB"/>
        </w:rPr>
        <w:t>UserTakeOver</w:t>
      </w:r>
      <w:proofErr w:type="spellEnd"/>
    </w:p>
    <w:p w:rsidR="00117852" w:rsidRPr="00117852" w:rsidRDefault="00117852" w:rsidP="00117852">
      <w:pPr>
        <w:pStyle w:val="Seitentitel"/>
        <w:rPr>
          <w:b w:val="0"/>
          <w:lang w:val="en-GB"/>
        </w:rPr>
      </w:pPr>
      <w:r w:rsidRPr="00117852">
        <w:rPr>
          <w:b w:val="0"/>
          <w:lang w:val="en-GB"/>
        </w:rPr>
        <w:t>Documentation</w:t>
      </w: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  <w:r w:rsidRPr="00117852">
        <w:rPr>
          <w:lang w:val="en-GB"/>
        </w:rPr>
        <w:t xml:space="preserve"> </w:t>
      </w: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  <w:r w:rsidRPr="00117852">
        <w:rPr>
          <w:lang w:val="en-GB"/>
        </w:rPr>
        <w:t>¨</w:t>
      </w: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p w:rsidR="00117852" w:rsidRPr="00117852" w:rsidRDefault="00117852" w:rsidP="00117852">
      <w:pPr>
        <w:rPr>
          <w:lang w:val="en-GB"/>
        </w:rPr>
      </w:pPr>
    </w:p>
    <w:tbl>
      <w:tblPr>
        <w:tblStyle w:val="FarbigesRaster-Akzent2"/>
        <w:tblW w:w="0" w:type="auto"/>
        <w:tblLook w:val="06A0" w:firstRow="1" w:lastRow="0" w:firstColumn="1" w:lastColumn="0" w:noHBand="1" w:noVBand="1"/>
      </w:tblPr>
      <w:tblGrid>
        <w:gridCol w:w="4606"/>
        <w:gridCol w:w="4606"/>
      </w:tblGrid>
      <w:tr w:rsidR="00117852" w:rsidRPr="00117852" w:rsidTr="00E1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Date of Release:</w:t>
            </w:r>
          </w:p>
        </w:tc>
        <w:tc>
          <w:tcPr>
            <w:tcW w:w="4606" w:type="dxa"/>
          </w:tcPr>
          <w:p w:rsidR="00117852" w:rsidRPr="00117852" w:rsidRDefault="00BF0189" w:rsidP="0011785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21.11.2014</w:t>
            </w:r>
          </w:p>
        </w:tc>
      </w:tr>
      <w:tr w:rsidR="00117852" w:rsidRPr="00117852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Document-Version:</w:t>
            </w:r>
          </w:p>
        </w:tc>
        <w:tc>
          <w:tcPr>
            <w:tcW w:w="4606" w:type="dxa"/>
          </w:tcPr>
          <w:p w:rsidR="00117852" w:rsidRPr="00117852" w:rsidRDefault="00BF0189" w:rsidP="001178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</w:tr>
      <w:tr w:rsidR="00117852" w:rsidRPr="00117852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Plugin-Version</w:t>
            </w:r>
          </w:p>
        </w:tc>
        <w:tc>
          <w:tcPr>
            <w:tcW w:w="4606" w:type="dxa"/>
          </w:tcPr>
          <w:p w:rsidR="00117852" w:rsidRPr="00117852" w:rsidRDefault="00BF0189" w:rsidP="00BF018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1.0.0 </w:t>
            </w:r>
            <w:r w:rsidR="00117852" w:rsidRPr="00117852">
              <w:rPr>
                <w:lang w:val="en-GB"/>
              </w:rPr>
              <w:t>and above</w:t>
            </w:r>
          </w:p>
        </w:tc>
      </w:tr>
      <w:tr w:rsidR="00117852" w:rsidRPr="00117852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117852" w:rsidRPr="00117852" w:rsidRDefault="00117852" w:rsidP="00117852">
            <w:pPr>
              <w:spacing w:line="240" w:lineRule="auto"/>
              <w:rPr>
                <w:lang w:val="en-GB"/>
              </w:rPr>
            </w:pPr>
            <w:r w:rsidRPr="00117852">
              <w:rPr>
                <w:lang w:val="en-GB"/>
              </w:rPr>
              <w:t>Author:</w:t>
            </w:r>
          </w:p>
        </w:tc>
        <w:tc>
          <w:tcPr>
            <w:tcW w:w="4606" w:type="dxa"/>
          </w:tcPr>
          <w:p w:rsidR="00117852" w:rsidRPr="00117852" w:rsidRDefault="00BF0189" w:rsidP="0011785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Martin </w:t>
            </w:r>
            <w:proofErr w:type="spellStart"/>
            <w:r>
              <w:rPr>
                <w:lang w:val="en-GB"/>
              </w:rPr>
              <w:t>Studer</w:t>
            </w:r>
            <w:proofErr w:type="spellEnd"/>
            <w:r w:rsidR="00117852" w:rsidRPr="00117852">
              <w:rPr>
                <w:lang w:val="en-GB"/>
              </w:rPr>
              <w:t xml:space="preserve">, </w:t>
            </w:r>
            <w:proofErr w:type="spellStart"/>
            <w:r w:rsidR="00117852" w:rsidRPr="00117852">
              <w:rPr>
                <w:lang w:val="en-GB"/>
              </w:rPr>
              <w:t>studer</w:t>
            </w:r>
            <w:proofErr w:type="spellEnd"/>
            <w:r w:rsidR="00117852" w:rsidRPr="00117852">
              <w:rPr>
                <w:lang w:val="en-GB"/>
              </w:rPr>
              <w:t xml:space="preserve"> + </w:t>
            </w:r>
            <w:proofErr w:type="spellStart"/>
            <w:r w:rsidR="00117852" w:rsidRPr="00117852">
              <w:rPr>
                <w:lang w:val="en-GB"/>
              </w:rPr>
              <w:t>raimann</w:t>
            </w:r>
            <w:proofErr w:type="spellEnd"/>
            <w:r w:rsidR="00117852" w:rsidRPr="00117852">
              <w:rPr>
                <w:lang w:val="en-GB"/>
              </w:rPr>
              <w:t xml:space="preserve"> </w:t>
            </w:r>
            <w:proofErr w:type="spellStart"/>
            <w:r w:rsidR="00117852" w:rsidRPr="00117852">
              <w:rPr>
                <w:lang w:val="en-GB"/>
              </w:rPr>
              <w:t>ag</w:t>
            </w:r>
            <w:proofErr w:type="spellEnd"/>
          </w:p>
        </w:tc>
      </w:tr>
    </w:tbl>
    <w:p w:rsidR="00117852" w:rsidRPr="00117852" w:rsidRDefault="00117852" w:rsidP="00117852">
      <w:pPr>
        <w:rPr>
          <w:rFonts w:asciiTheme="minorHAnsi" w:hAnsiTheme="minorHAnsi"/>
          <w:b/>
          <w:bCs/>
          <w:sz w:val="22"/>
          <w:lang w:val="en-GB"/>
        </w:rPr>
      </w:pPr>
    </w:p>
    <w:p w:rsidR="00117852" w:rsidRPr="00117852" w:rsidRDefault="00117852">
      <w:pPr>
        <w:spacing w:after="0" w:line="240" w:lineRule="auto"/>
        <w:rPr>
          <w:rFonts w:asciiTheme="minorHAnsi" w:hAnsiTheme="minorHAnsi"/>
          <w:b/>
          <w:bCs/>
          <w:sz w:val="22"/>
          <w:lang w:val="en-GB"/>
        </w:rPr>
      </w:pPr>
      <w:r w:rsidRPr="00117852">
        <w:rPr>
          <w:rFonts w:asciiTheme="minorHAnsi" w:hAnsiTheme="minorHAnsi"/>
          <w:b/>
          <w:bCs/>
          <w:sz w:val="22"/>
          <w:lang w:val="en-GB"/>
        </w:rPr>
        <w:br w:type="page"/>
      </w:r>
    </w:p>
    <w:tbl>
      <w:tblPr>
        <w:tblStyle w:val="FarbigesRaster-Akzent2"/>
        <w:tblW w:w="9464" w:type="dxa"/>
        <w:tblLook w:val="06A0" w:firstRow="1" w:lastRow="0" w:firstColumn="1" w:lastColumn="0" w:noHBand="1" w:noVBand="1"/>
      </w:tblPr>
      <w:tblGrid>
        <w:gridCol w:w="1289"/>
        <w:gridCol w:w="3007"/>
        <w:gridCol w:w="5168"/>
      </w:tblGrid>
      <w:tr w:rsidR="00117852" w:rsidRPr="00117852" w:rsidTr="00E15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117852" w:rsidRPr="00117852" w:rsidRDefault="00117852" w:rsidP="00F15B6A">
            <w:pPr>
              <w:spacing w:line="276" w:lineRule="auto"/>
              <w:rPr>
                <w:lang w:val="en-GB"/>
              </w:rPr>
            </w:pPr>
            <w:r w:rsidRPr="00117852">
              <w:rPr>
                <w:lang w:val="en-GB"/>
              </w:rPr>
              <w:lastRenderedPageBreak/>
              <w:t>Version</w:t>
            </w:r>
          </w:p>
        </w:tc>
        <w:tc>
          <w:tcPr>
            <w:tcW w:w="3007" w:type="dxa"/>
          </w:tcPr>
          <w:p w:rsidR="00117852" w:rsidRPr="00117852" w:rsidRDefault="00117852" w:rsidP="00F15B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17852">
              <w:rPr>
                <w:lang w:val="en-GB"/>
              </w:rPr>
              <w:t>Author</w:t>
            </w:r>
          </w:p>
        </w:tc>
        <w:tc>
          <w:tcPr>
            <w:tcW w:w="5168" w:type="dxa"/>
          </w:tcPr>
          <w:p w:rsidR="00117852" w:rsidRPr="00117852" w:rsidRDefault="00117852" w:rsidP="00F15B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17852">
              <w:rPr>
                <w:lang w:val="en-GB"/>
              </w:rPr>
              <w:t>Changes</w:t>
            </w:r>
          </w:p>
        </w:tc>
      </w:tr>
      <w:tr w:rsidR="00117852" w:rsidRPr="00117852" w:rsidTr="00E15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:rsidR="00117852" w:rsidRPr="00117852" w:rsidRDefault="00117852" w:rsidP="00F15B6A">
            <w:pPr>
              <w:spacing w:line="276" w:lineRule="auto"/>
              <w:rPr>
                <w:lang w:val="en-GB"/>
              </w:rPr>
            </w:pPr>
            <w:r w:rsidRPr="00117852">
              <w:rPr>
                <w:lang w:val="en-GB"/>
              </w:rPr>
              <w:t>1.0</w:t>
            </w:r>
          </w:p>
        </w:tc>
        <w:tc>
          <w:tcPr>
            <w:tcW w:w="3007" w:type="dxa"/>
          </w:tcPr>
          <w:p w:rsidR="00117852" w:rsidRPr="00117852" w:rsidRDefault="006232CA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Martin </w:t>
            </w:r>
            <w:proofErr w:type="spellStart"/>
            <w:r>
              <w:rPr>
                <w:lang w:val="en-GB"/>
              </w:rPr>
              <w:t>Studer</w:t>
            </w:r>
            <w:proofErr w:type="spellEnd"/>
          </w:p>
        </w:tc>
        <w:tc>
          <w:tcPr>
            <w:tcW w:w="5168" w:type="dxa"/>
          </w:tcPr>
          <w:p w:rsidR="00117852" w:rsidRPr="00117852" w:rsidRDefault="00C0055D" w:rsidP="00F15B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Created</w:t>
            </w:r>
          </w:p>
        </w:tc>
      </w:tr>
    </w:tbl>
    <w:p w:rsidR="00117852" w:rsidRPr="00117852" w:rsidRDefault="00117852" w:rsidP="00117852">
      <w:pPr>
        <w:spacing w:line="276" w:lineRule="auto"/>
        <w:rPr>
          <w:lang w:val="en-GB"/>
        </w:rPr>
      </w:pPr>
    </w:p>
    <w:p w:rsidR="00117852" w:rsidRPr="00117852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117852">
        <w:rPr>
          <w:lang w:val="en-GB"/>
        </w:rPr>
        <w:br w:type="page"/>
      </w:r>
    </w:p>
    <w:p w:rsidR="00117852" w:rsidRPr="00BD5413" w:rsidRDefault="00117852" w:rsidP="00BD5413">
      <w:pPr>
        <w:pStyle w:val="Seitentitel"/>
        <w:rPr>
          <w:sz w:val="36"/>
          <w:szCs w:val="36"/>
        </w:rPr>
      </w:pPr>
      <w:bookmarkStart w:id="0" w:name="_Toc404363163"/>
      <w:r w:rsidRPr="00BD5413">
        <w:rPr>
          <w:sz w:val="36"/>
          <w:szCs w:val="36"/>
        </w:rPr>
        <w:lastRenderedPageBreak/>
        <w:t>Table of contents</w:t>
      </w:r>
      <w:bookmarkEnd w:id="0"/>
    </w:p>
    <w:p w:rsidR="00BD5413" w:rsidRPr="00BD5413" w:rsidRDefault="00BD5413" w:rsidP="00BD5413">
      <w:pPr>
        <w:pStyle w:val="Seitentitel"/>
        <w:rPr>
          <w:sz w:val="36"/>
          <w:szCs w:val="36"/>
        </w:rPr>
      </w:pPr>
    </w:p>
    <w:sdt>
      <w:sdtPr>
        <w:rPr>
          <w:lang w:val="de-DE"/>
        </w:rPr>
        <w:id w:val="743072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5413" w:rsidRDefault="00BD5413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63184" w:history="1">
            <w:r w:rsidRPr="00FE59B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FE59B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413" w:rsidRDefault="00BD5413">
          <w:pPr>
            <w:pStyle w:val="Verzeichnis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4363185" w:history="1">
            <w:r w:rsidRPr="00FE59B4">
              <w:rPr>
                <w:rStyle w:val="Hyperlink"/>
                <w:noProof/>
                <w:lang w:val="en-GB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FE59B4">
              <w:rPr>
                <w:rStyle w:val="Hyperlink"/>
                <w:noProof/>
                <w:lang w:val="en-GB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413" w:rsidRDefault="00BD5413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4363186" w:history="1">
            <w:r w:rsidRPr="00FE59B4">
              <w:rPr>
                <w:rStyle w:val="Hyperlink"/>
                <w:noProof/>
                <w:lang w:val="en-GB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FE59B4">
              <w:rPr>
                <w:rStyle w:val="Hyperlink"/>
                <w:noProof/>
                <w:lang w:val="en-GB"/>
              </w:rPr>
              <w:t>Create the Plugin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413" w:rsidRDefault="00BD5413">
          <w:pPr>
            <w:pStyle w:val="Verzeichnis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4363187" w:history="1">
            <w:r w:rsidRPr="00FE59B4">
              <w:rPr>
                <w:rStyle w:val="Hyperlink"/>
                <w:noProof/>
                <w:lang w:val="fr-CH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FE59B4">
              <w:rPr>
                <w:rStyle w:val="Hyperlink"/>
                <w:noProof/>
                <w:lang w:val="en-GB"/>
              </w:rPr>
              <w:t>G</w:t>
            </w:r>
            <w:r w:rsidRPr="00FE59B4">
              <w:rPr>
                <w:rStyle w:val="Hyperlink"/>
                <w:noProof/>
                <w:lang w:val="fr-CH"/>
              </w:rPr>
              <w:t>et the Plugin from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_Toc404363187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413" w:rsidRDefault="00BD5413">
          <w:r>
            <w:rPr>
              <w:b/>
              <w:bCs/>
              <w:lang w:val="de-DE"/>
            </w:rPr>
            <w:fldChar w:fldCharType="end"/>
          </w:r>
        </w:p>
      </w:sdtContent>
    </w:sdt>
    <w:p w:rsidR="00117852" w:rsidRPr="00117852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117852">
        <w:rPr>
          <w:lang w:val="en-GB"/>
        </w:rPr>
        <w:br w:type="page"/>
      </w:r>
      <w:bookmarkStart w:id="1" w:name="_GoBack"/>
      <w:bookmarkEnd w:id="1"/>
    </w:p>
    <w:p w:rsidR="00117852" w:rsidRPr="00BD5413" w:rsidRDefault="00117852" w:rsidP="00BD5413">
      <w:pPr>
        <w:pStyle w:val="berschrift1"/>
      </w:pPr>
      <w:bookmarkStart w:id="2" w:name="_Toc404363184"/>
      <w:proofErr w:type="spellStart"/>
      <w:r w:rsidRPr="00BD5413">
        <w:lastRenderedPageBreak/>
        <w:t>Introduction</w:t>
      </w:r>
      <w:bookmarkEnd w:id="2"/>
      <w:proofErr w:type="spellEnd"/>
    </w:p>
    <w:p w:rsidR="00CD3995" w:rsidRDefault="00CD3995" w:rsidP="00CD3995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UserTakeOver</w:t>
      </w:r>
      <w:proofErr w:type="spellEnd"/>
      <w:r>
        <w:rPr>
          <w:lang w:val="en-GB"/>
        </w:rPr>
        <w:t>-Plugin gives you the possibility to ta</w:t>
      </w:r>
      <w:r w:rsidR="00ED72DB">
        <w:rPr>
          <w:lang w:val="en-GB"/>
        </w:rPr>
        <w:t>ke over the view of another ILIAS User.</w:t>
      </w:r>
    </w:p>
    <w:p w:rsidR="008A0C52" w:rsidRDefault="008A0C52" w:rsidP="00CD3995">
      <w:pPr>
        <w:rPr>
          <w:lang w:val="en-GB"/>
        </w:rPr>
      </w:pPr>
      <w:r>
        <w:rPr>
          <w:noProof/>
          <w:lang w:eastAsia="de-CH"/>
        </w:rPr>
        <w:drawing>
          <wp:inline distT="0" distB="0" distL="0" distR="0">
            <wp:extent cx="5708650" cy="2870200"/>
            <wp:effectExtent l="171450" t="171450" r="387350" b="36830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wahl_230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2194" b="54696"/>
                    <a:stretch/>
                  </pic:blipFill>
                  <pic:spPr bwMode="auto">
                    <a:xfrm>
                      <a:off x="0" y="0"/>
                      <a:ext cx="5709909" cy="2870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 wp14:anchorId="61B935BD" wp14:editId="194F75BE">
            <wp:extent cx="5756816" cy="3746500"/>
            <wp:effectExtent l="171450" t="171450" r="377825" b="36830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wahl_232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817" cy="3749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D60" w:rsidRPr="00CD3995" w:rsidRDefault="00F53D60" w:rsidP="00CD3995">
      <w:pPr>
        <w:rPr>
          <w:lang w:val="en-GB"/>
        </w:rPr>
      </w:pPr>
    </w:p>
    <w:p w:rsidR="005F4CA6" w:rsidRDefault="00117852" w:rsidP="00117852">
      <w:pPr>
        <w:pStyle w:val="berschrift1"/>
        <w:rPr>
          <w:lang w:val="en-GB"/>
        </w:rPr>
      </w:pPr>
      <w:bookmarkStart w:id="3" w:name="_Toc404363185"/>
      <w:r w:rsidRPr="00117852">
        <w:rPr>
          <w:lang w:val="en-GB"/>
        </w:rPr>
        <w:lastRenderedPageBreak/>
        <w:t>Installation</w:t>
      </w:r>
      <w:bookmarkEnd w:id="3"/>
    </w:p>
    <w:p w:rsidR="008A0C52" w:rsidRPr="00FA47B6" w:rsidRDefault="008A0C52" w:rsidP="008A0C52">
      <w:pPr>
        <w:pStyle w:val="berschrift2"/>
        <w:rPr>
          <w:lang w:val="en-GB"/>
        </w:rPr>
      </w:pPr>
      <w:bookmarkStart w:id="4" w:name="_Toc373681027"/>
      <w:bookmarkStart w:id="5" w:name="_Toc404363091"/>
      <w:bookmarkStart w:id="6" w:name="_Toc404363186"/>
      <w:r w:rsidRPr="00393AAC">
        <w:rPr>
          <w:lang w:val="en-GB"/>
        </w:rPr>
        <w:t>Create the Plugin Directory</w:t>
      </w:r>
      <w:bookmarkEnd w:id="4"/>
      <w:bookmarkEnd w:id="5"/>
      <w:bookmarkEnd w:id="6"/>
    </w:p>
    <w:p w:rsidR="008A0C52" w:rsidRPr="00FA47B6" w:rsidRDefault="008A0C52" w:rsidP="008A0C52">
      <w:pPr>
        <w:rPr>
          <w:lang w:val="en-GB"/>
        </w:rPr>
      </w:pPr>
      <w:r w:rsidRPr="00FA47B6">
        <w:rPr>
          <w:lang w:val="en-GB"/>
        </w:rPr>
        <w:t>[ILIAS-WWW]/Customizing/global/plugins/Services/UIComponent/UserInterfaceHook</w:t>
      </w:r>
    </w:p>
    <w:p w:rsidR="008A0C52" w:rsidRDefault="008A0C52" w:rsidP="008A0C52">
      <w:pPr>
        <w:pStyle w:val="berschrift2"/>
        <w:rPr>
          <w:lang w:val="fr-CH"/>
        </w:rPr>
      </w:pPr>
      <w:bookmarkStart w:id="7" w:name="_Toc373681028"/>
      <w:bookmarkStart w:id="8" w:name="_Toc404363092"/>
      <w:bookmarkStart w:id="9" w:name="_Toc404363187"/>
      <w:r w:rsidRPr="00FA47B6">
        <w:rPr>
          <w:lang w:val="en-GB"/>
        </w:rPr>
        <w:t>G</w:t>
      </w:r>
      <w:r>
        <w:rPr>
          <w:lang w:val="fr-CH"/>
        </w:rPr>
        <w:t xml:space="preserve">et the Plugin </w:t>
      </w:r>
      <w:proofErr w:type="spellStart"/>
      <w:r>
        <w:rPr>
          <w:lang w:val="fr-CH"/>
        </w:rPr>
        <w:t>from</w:t>
      </w:r>
      <w:proofErr w:type="spellEnd"/>
      <w:r>
        <w:rPr>
          <w:lang w:val="fr-CH"/>
        </w:rPr>
        <w:t xml:space="preserve"> </w:t>
      </w:r>
      <w:bookmarkEnd w:id="7"/>
      <w:proofErr w:type="spellStart"/>
      <w:r>
        <w:rPr>
          <w:lang w:val="fr-CH"/>
        </w:rPr>
        <w:t>GitHub</w:t>
      </w:r>
      <w:bookmarkEnd w:id="8"/>
      <w:bookmarkEnd w:id="9"/>
      <w:proofErr w:type="spellEnd"/>
    </w:p>
    <w:p w:rsidR="008A0C52" w:rsidRPr="000B3190" w:rsidRDefault="008A0C52" w:rsidP="008A0C52">
      <w:pPr>
        <w:rPr>
          <w:lang w:val="fr-CH"/>
        </w:rPr>
      </w:pPr>
      <w:r>
        <w:rPr>
          <w:lang w:val="fr-CH"/>
        </w:rPr>
        <w:t xml:space="preserve">The </w:t>
      </w:r>
      <w:proofErr w:type="spellStart"/>
      <w:r>
        <w:rPr>
          <w:lang w:val="fr-CH"/>
        </w:rPr>
        <w:t>project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can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be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found</w:t>
      </w:r>
      <w:proofErr w:type="spellEnd"/>
      <w:r>
        <w:rPr>
          <w:lang w:val="fr-CH"/>
        </w:rPr>
        <w:t xml:space="preserve"> on </w:t>
      </w:r>
      <w:proofErr w:type="spellStart"/>
      <w:r>
        <w:rPr>
          <w:lang w:val="fr-CH"/>
        </w:rPr>
        <w:t>github</w:t>
      </w:r>
      <w:proofErr w:type="spellEnd"/>
      <w:r>
        <w:rPr>
          <w:lang w:val="fr-CH"/>
        </w:rPr>
        <w:t xml:space="preserve">: </w:t>
      </w:r>
      <w:r w:rsidRPr="000B3190">
        <w:rPr>
          <w:lang w:val="fr-CH"/>
        </w:rPr>
        <w:t>https://github.com/studer-raimann/</w:t>
      </w:r>
      <w:r w:rsidRPr="008A0C52">
        <w:rPr>
          <w:lang w:val="fr-CH"/>
        </w:rPr>
        <w:t>UserTakeOver</w:t>
      </w:r>
    </w:p>
    <w:p w:rsidR="008A0C52" w:rsidRDefault="008A0C52" w:rsidP="008A0C52">
      <w:pPr>
        <w:jc w:val="both"/>
        <w:rPr>
          <w:lang w:val="fr-CH"/>
        </w:rPr>
      </w:pPr>
      <w:proofErr w:type="gramStart"/>
      <w:r>
        <w:rPr>
          <w:lang w:val="fr-CH"/>
        </w:rPr>
        <w:t>git</w:t>
      </w:r>
      <w:proofErr w:type="gramEnd"/>
      <w:r w:rsidRPr="00393AAC">
        <w:rPr>
          <w:lang w:val="fr-CH"/>
        </w:rPr>
        <w:t xml:space="preserve"> </w:t>
      </w:r>
      <w:r>
        <w:rPr>
          <w:lang w:val="fr-CH"/>
        </w:rPr>
        <w:t xml:space="preserve">clone </w:t>
      </w:r>
      <w:hyperlink r:id="rId11" w:history="1">
        <w:r w:rsidRPr="004653DA">
          <w:rPr>
            <w:rStyle w:val="Hyperlink"/>
            <w:lang w:val="fr-CH"/>
          </w:rPr>
          <w:t>https://github.com/studer-raimann/UserTakeOver.git</w:t>
        </w:r>
      </w:hyperlink>
      <w:r>
        <w:rPr>
          <w:lang w:val="fr-CH"/>
        </w:rPr>
        <w:t xml:space="preserve"> </w:t>
      </w:r>
      <w:proofErr w:type="spellStart"/>
      <w:r w:rsidRPr="008A0C52">
        <w:rPr>
          <w:lang w:val="fr-CH"/>
        </w:rPr>
        <w:t>UserTakeOver</w:t>
      </w:r>
      <w:proofErr w:type="spellEnd"/>
    </w:p>
    <w:p w:rsidR="008A0C52" w:rsidRDefault="008A0C52" w:rsidP="008A0C52">
      <w:pPr>
        <w:pStyle w:val="Beschriftung"/>
        <w:rPr>
          <w:lang w:val="fr-CH"/>
        </w:rPr>
      </w:pPr>
      <w:r w:rsidRPr="008A0C52">
        <w:rPr>
          <w:noProof/>
          <w:lang w:eastAsia="de-CH"/>
        </w:rPr>
        <w:drawing>
          <wp:inline distT="0" distB="0" distL="0" distR="0" wp14:anchorId="4DA279FD" wp14:editId="7B850EC8">
            <wp:extent cx="5972810" cy="846455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</w:t>
      </w:r>
      <w:proofErr w:type="spellStart"/>
      <w:r w:rsidRPr="00693C8C">
        <w:t>Example</w:t>
      </w:r>
      <w:proofErr w:type="spellEnd"/>
      <w:r w:rsidRPr="00693C8C">
        <w:t xml:space="preserve"> Directory </w:t>
      </w:r>
      <w:proofErr w:type="spellStart"/>
      <w:r w:rsidRPr="00693C8C">
        <w:t>Structure</w:t>
      </w:r>
      <w:proofErr w:type="spellEnd"/>
    </w:p>
    <w:sectPr w:rsidR="008A0C52" w:rsidSect="008B4FE6">
      <w:headerReference w:type="default" r:id="rId13"/>
      <w:footerReference w:type="default" r:id="rId14"/>
      <w:headerReference w:type="first" r:id="rId15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0E9" w:rsidRDefault="00E670E9" w:rsidP="000755D9">
      <w:pPr>
        <w:spacing w:after="0" w:line="240" w:lineRule="auto"/>
      </w:pPr>
      <w:r>
        <w:separator/>
      </w:r>
    </w:p>
  </w:endnote>
  <w:endnote w:type="continuationSeparator" w:id="0">
    <w:p w:rsidR="00E670E9" w:rsidRDefault="00E670E9" w:rsidP="0007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BEF" w:rsidRPr="009B4D53" w:rsidRDefault="009F46F8" w:rsidP="009B4D53">
    <w:pPr>
      <w:pStyle w:val="Fuzeile"/>
      <w:rPr>
        <w:rFonts w:cs="Helvetica"/>
        <w:sz w:val="15"/>
        <w:szCs w:val="15"/>
      </w:rPr>
    </w:pPr>
    <w:r w:rsidRPr="009F46F8">
      <w:rPr>
        <w:rFonts w:cs="Helvetica"/>
        <w:sz w:val="15"/>
        <w:szCs w:val="15"/>
      </w:rPr>
      <w:t>DocumentationPluginUserTakeOver.docx</w:t>
    </w:r>
    <w:r w:rsidR="002D2BEF" w:rsidRPr="009B4D53">
      <w:rPr>
        <w:rFonts w:cs="Helvetica"/>
        <w:sz w:val="15"/>
        <w:szCs w:val="15"/>
      </w:rPr>
      <w:tab/>
    </w:r>
    <w:r w:rsidR="00C760B6">
      <w:rPr>
        <w:rFonts w:cs="Helvetica"/>
        <w:sz w:val="15"/>
        <w:szCs w:val="15"/>
      </w:rPr>
      <w:t xml:space="preserve">Letzte Freigabe: </w:t>
    </w:r>
    <w:r w:rsidR="000D0220">
      <w:rPr>
        <w:rFonts w:cs="Helvetica"/>
        <w:sz w:val="15"/>
        <w:szCs w:val="15"/>
      </w:rPr>
      <w:t>21</w:t>
    </w:r>
    <w:r w:rsidR="004B400D">
      <w:rPr>
        <w:rFonts w:cs="Helvetica"/>
        <w:sz w:val="15"/>
        <w:szCs w:val="15"/>
      </w:rPr>
      <w:t>.11</w:t>
    </w:r>
    <w:r w:rsidR="00117852">
      <w:rPr>
        <w:rFonts w:cs="Helvetica"/>
        <w:sz w:val="15"/>
        <w:szCs w:val="15"/>
      </w:rPr>
      <w:t>.2014</w:t>
    </w:r>
    <w:r w:rsidR="002D2BEF" w:rsidRPr="009B4D53">
      <w:rPr>
        <w:rFonts w:cs="Helvetica"/>
        <w:sz w:val="15"/>
        <w:szCs w:val="15"/>
      </w:rPr>
      <w:tab/>
      <w:t xml:space="preserve">Seite </w:t>
    </w:r>
    <w:r w:rsidR="002D2BEF" w:rsidRPr="009B4D53">
      <w:rPr>
        <w:rFonts w:cs="Helvetica"/>
        <w:sz w:val="15"/>
        <w:szCs w:val="15"/>
      </w:rPr>
      <w:fldChar w:fldCharType="begin"/>
    </w:r>
    <w:r w:rsidR="002D2BEF" w:rsidRPr="009B4D53">
      <w:rPr>
        <w:rFonts w:cs="Helvetica"/>
        <w:sz w:val="15"/>
        <w:szCs w:val="15"/>
      </w:rPr>
      <w:instrText>PAGE</w:instrText>
    </w:r>
    <w:r w:rsidR="002D2BEF" w:rsidRPr="009B4D53">
      <w:rPr>
        <w:rFonts w:cs="Helvetica"/>
        <w:sz w:val="15"/>
        <w:szCs w:val="15"/>
      </w:rPr>
      <w:fldChar w:fldCharType="separate"/>
    </w:r>
    <w:r>
      <w:rPr>
        <w:rFonts w:cs="Helvetica"/>
        <w:noProof/>
        <w:sz w:val="15"/>
        <w:szCs w:val="15"/>
      </w:rPr>
      <w:t>1</w:t>
    </w:r>
    <w:r w:rsidR="002D2BEF" w:rsidRPr="009B4D53">
      <w:rPr>
        <w:rFonts w:cs="Helvetica"/>
        <w:sz w:val="15"/>
        <w:szCs w:val="15"/>
      </w:rPr>
      <w:fldChar w:fldCharType="end"/>
    </w:r>
    <w:r w:rsidR="002D2BEF" w:rsidRPr="009B4D53">
      <w:rPr>
        <w:rFonts w:cs="Helvetica"/>
        <w:sz w:val="15"/>
        <w:szCs w:val="15"/>
      </w:rPr>
      <w:t xml:space="preserve"> von </w:t>
    </w:r>
    <w:r w:rsidR="002D2BEF" w:rsidRPr="009B4D53">
      <w:rPr>
        <w:rFonts w:cs="Helvetica"/>
        <w:sz w:val="15"/>
        <w:szCs w:val="15"/>
      </w:rPr>
      <w:fldChar w:fldCharType="begin"/>
    </w:r>
    <w:r w:rsidR="002D2BEF" w:rsidRPr="009B4D53">
      <w:rPr>
        <w:rFonts w:cs="Helvetica"/>
        <w:sz w:val="15"/>
        <w:szCs w:val="15"/>
      </w:rPr>
      <w:instrText>NUMPAGES</w:instrText>
    </w:r>
    <w:r w:rsidR="002D2BEF" w:rsidRPr="009B4D53">
      <w:rPr>
        <w:rFonts w:cs="Helvetica"/>
        <w:sz w:val="15"/>
        <w:szCs w:val="15"/>
      </w:rPr>
      <w:fldChar w:fldCharType="separate"/>
    </w:r>
    <w:r>
      <w:rPr>
        <w:rFonts w:cs="Helvetica"/>
        <w:noProof/>
        <w:sz w:val="15"/>
        <w:szCs w:val="15"/>
      </w:rPr>
      <w:t>5</w:t>
    </w:r>
    <w:r w:rsidR="002D2BEF" w:rsidRPr="009B4D53">
      <w:rPr>
        <w:rFonts w:cs="Helvetica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0E9" w:rsidRDefault="00E670E9" w:rsidP="000755D9">
      <w:pPr>
        <w:spacing w:after="0" w:line="240" w:lineRule="auto"/>
      </w:pPr>
      <w:r>
        <w:separator/>
      </w:r>
    </w:p>
  </w:footnote>
  <w:footnote w:type="continuationSeparator" w:id="0">
    <w:p w:rsidR="00E670E9" w:rsidRDefault="00E670E9" w:rsidP="00075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BEF" w:rsidRPr="00AD644C" w:rsidRDefault="002D2BEF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eastAsia="de-CH"/>
      </w:rPr>
      <w:drawing>
        <wp:anchor distT="0" distB="0" distL="114300" distR="114300" simplePos="0" relativeHeight="251658240" behindDoc="0" locked="0" layoutInCell="1" allowOverlap="1" wp14:anchorId="59D207F8" wp14:editId="69889D3E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2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r w:rsidR="002D53B8">
      <w:rPr>
        <w:color w:val="434E59"/>
        <w:sz w:val="15"/>
        <w:szCs w:val="15"/>
        <w:lang w:val="en-US"/>
      </w:rPr>
      <w:t>asse</w:t>
    </w:r>
    <w:proofErr w:type="spellEnd"/>
    <w:r w:rsidRPr="00200876">
      <w:rPr>
        <w:color w:val="434E59"/>
        <w:sz w:val="15"/>
        <w:szCs w:val="15"/>
        <w:lang w:val="en-US"/>
      </w:rPr>
      <w:t xml:space="preserve"> </w:t>
    </w:r>
    <w:r>
      <w:rPr>
        <w:color w:val="434E59"/>
        <w:sz w:val="15"/>
        <w:szCs w:val="15"/>
        <w:lang w:val="de-DE"/>
      </w:rPr>
      <w:t>72</w:t>
    </w:r>
  </w:p>
  <w:p w:rsidR="002D2BEF" w:rsidRPr="00AD644C" w:rsidRDefault="002D2BEF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:rsidR="002D2BEF" w:rsidRPr="00AD644C" w:rsidRDefault="002D2BEF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:rsidR="002D2BEF" w:rsidRPr="00AD644C" w:rsidRDefault="002D2BEF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:rsidR="002D2BEF" w:rsidRDefault="002D2BEF" w:rsidP="00C26D84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color w:val="8A0300"/>
        <w:sz w:val="15"/>
        <w:szCs w:val="15"/>
        <w:lang w:val="de-DE"/>
      </w:rPr>
      <w:t>studer-raimann</w:t>
    </w:r>
    <w:r w:rsidRPr="00AD644C">
      <w:rPr>
        <w:b/>
        <w:color w:val="8A0300"/>
        <w:sz w:val="15"/>
        <w:szCs w:val="15"/>
        <w:lang w:val="de-DE"/>
      </w:rPr>
      <w:t>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:rsidR="002D2BEF" w:rsidRPr="00CA43F2" w:rsidRDefault="002D2BEF" w:rsidP="00C26D84">
    <w:pPr>
      <w:pStyle w:val="Kopfzeile"/>
      <w:tabs>
        <w:tab w:val="clear" w:pos="4536"/>
        <w:tab w:val="left" w:pos="3402"/>
      </w:tabs>
      <w:rPr>
        <w:color w:val="434E59"/>
        <w:sz w:val="36"/>
        <w:szCs w:val="36"/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eastAsia="de-CH"/>
      </w:rPr>
      <w:drawing>
        <wp:anchor distT="0" distB="0" distL="114300" distR="114300" simplePos="0" relativeHeight="251657216" behindDoc="0" locked="0" layoutInCell="1" allowOverlap="1" wp14:anchorId="39053FCC" wp14:editId="196D3AA5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1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proofErr w:type="spellEnd"/>
    <w:r w:rsidRPr="00200876">
      <w:rPr>
        <w:color w:val="434E59"/>
        <w:sz w:val="15"/>
        <w:szCs w:val="15"/>
        <w:lang w:val="en-US"/>
      </w:rPr>
      <w:t xml:space="preserve">. </w:t>
    </w:r>
    <w:r w:rsidRPr="00AD644C">
      <w:rPr>
        <w:color w:val="434E59"/>
        <w:sz w:val="15"/>
        <w:szCs w:val="15"/>
        <w:lang w:val="de-DE"/>
      </w:rPr>
      <w:t>47</w:t>
    </w:r>
  </w:p>
  <w:p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:rsidR="002D2BEF" w:rsidRPr="00AD644C" w:rsidRDefault="002D2BEF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:rsidR="002D2BEF" w:rsidRPr="00AD644C" w:rsidRDefault="002D2BEF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:rsidR="002D2BEF" w:rsidRPr="00AD644C" w:rsidRDefault="002D2BEF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915DEB">
      <w:rPr>
        <w:b/>
        <w:color w:val="990000"/>
        <w:sz w:val="15"/>
        <w:szCs w:val="15"/>
        <w:lang w:val="de-DE"/>
      </w:rPr>
      <w:t>studer-raimann.ch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:rsidR="002D2BEF" w:rsidRDefault="002D2BEF" w:rsidP="00AD644C">
    <w:pPr>
      <w:pStyle w:val="Kopfzeile"/>
      <w:tabs>
        <w:tab w:val="clear" w:pos="4536"/>
        <w:tab w:val="left" w:pos="3402"/>
      </w:tabs>
      <w:jc w:val="right"/>
    </w:pPr>
    <w:r w:rsidRPr="00AD644C">
      <w:rPr>
        <w:lang w:val="de-DE"/>
      </w:rPr>
      <w:tab/>
    </w:r>
    <w:r w:rsidRPr="00AD644C">
      <w:rPr>
        <w:lang w:val="de-DE"/>
      </w:rPr>
      <w:tab/>
    </w:r>
  </w:p>
  <w:p w:rsidR="002D2BEF" w:rsidRDefault="002D2BE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52C"/>
    <w:multiLevelType w:val="hybridMultilevel"/>
    <w:tmpl w:val="E9A03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D7F6F"/>
    <w:multiLevelType w:val="hybridMultilevel"/>
    <w:tmpl w:val="39643E1C"/>
    <w:lvl w:ilvl="0" w:tplc="4918A298">
      <w:start w:val="1"/>
      <w:numFmt w:val="bullet"/>
      <w:pStyle w:val="ServiceDescription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01A55"/>
    <w:multiLevelType w:val="hybridMultilevel"/>
    <w:tmpl w:val="E29AB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7356B"/>
    <w:multiLevelType w:val="hybridMultilevel"/>
    <w:tmpl w:val="04880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A5D37"/>
    <w:multiLevelType w:val="hybridMultilevel"/>
    <w:tmpl w:val="826A9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87753"/>
    <w:multiLevelType w:val="hybridMultilevel"/>
    <w:tmpl w:val="F6F48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41958"/>
    <w:multiLevelType w:val="hybridMultilevel"/>
    <w:tmpl w:val="10B695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37795"/>
    <w:multiLevelType w:val="hybridMultilevel"/>
    <w:tmpl w:val="C55AA88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867A4A"/>
    <w:multiLevelType w:val="hybridMultilevel"/>
    <w:tmpl w:val="9AAAD3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A5C9A"/>
    <w:multiLevelType w:val="hybridMultilevel"/>
    <w:tmpl w:val="2032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B487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38DA3EF2"/>
    <w:multiLevelType w:val="hybridMultilevel"/>
    <w:tmpl w:val="11A2DF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E3E77"/>
    <w:multiLevelType w:val="hybridMultilevel"/>
    <w:tmpl w:val="14C8C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F33C7"/>
    <w:multiLevelType w:val="hybridMultilevel"/>
    <w:tmpl w:val="26D072A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707FA8"/>
    <w:multiLevelType w:val="hybridMultilevel"/>
    <w:tmpl w:val="6B646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460CF"/>
    <w:multiLevelType w:val="hybridMultilevel"/>
    <w:tmpl w:val="E0802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A3017"/>
    <w:multiLevelType w:val="hybridMultilevel"/>
    <w:tmpl w:val="977C0D26"/>
    <w:lvl w:ilvl="0" w:tplc="BD26F572">
      <w:start w:val="7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86CAB"/>
    <w:multiLevelType w:val="hybridMultilevel"/>
    <w:tmpl w:val="41A27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33A7B"/>
    <w:multiLevelType w:val="multilevel"/>
    <w:tmpl w:val="9AB4844C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800000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>
    <w:nsid w:val="68CF20D4"/>
    <w:multiLevelType w:val="hybridMultilevel"/>
    <w:tmpl w:val="2E886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61729"/>
    <w:multiLevelType w:val="hybridMultilevel"/>
    <w:tmpl w:val="47CE29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874CFB"/>
    <w:multiLevelType w:val="hybridMultilevel"/>
    <w:tmpl w:val="2E0289E2"/>
    <w:lvl w:ilvl="0" w:tplc="290657A8">
      <w:start w:val="26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66EE4"/>
    <w:multiLevelType w:val="hybridMultilevel"/>
    <w:tmpl w:val="F678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4E4A24"/>
    <w:multiLevelType w:val="hybridMultilevel"/>
    <w:tmpl w:val="295893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4745D"/>
    <w:multiLevelType w:val="hybridMultilevel"/>
    <w:tmpl w:val="771292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464064"/>
    <w:multiLevelType w:val="hybridMultilevel"/>
    <w:tmpl w:val="18A001E6"/>
    <w:lvl w:ilvl="0" w:tplc="DB222FD4">
      <w:start w:val="7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FC69DB"/>
    <w:multiLevelType w:val="hybridMultilevel"/>
    <w:tmpl w:val="29480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576D36"/>
    <w:multiLevelType w:val="hybridMultilevel"/>
    <w:tmpl w:val="D966A0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4"/>
  </w:num>
  <w:num w:numId="4">
    <w:abstractNumId w:val="10"/>
  </w:num>
  <w:num w:numId="5">
    <w:abstractNumId w:val="23"/>
  </w:num>
  <w:num w:numId="6">
    <w:abstractNumId w:val="9"/>
  </w:num>
  <w:num w:numId="7">
    <w:abstractNumId w:val="13"/>
  </w:num>
  <w:num w:numId="8">
    <w:abstractNumId w:val="6"/>
  </w:num>
  <w:num w:numId="9">
    <w:abstractNumId w:val="24"/>
  </w:num>
  <w:num w:numId="10">
    <w:abstractNumId w:val="4"/>
  </w:num>
  <w:num w:numId="11">
    <w:abstractNumId w:val="27"/>
  </w:num>
  <w:num w:numId="12">
    <w:abstractNumId w:val="26"/>
  </w:num>
  <w:num w:numId="13">
    <w:abstractNumId w:val="5"/>
  </w:num>
  <w:num w:numId="14">
    <w:abstractNumId w:val="22"/>
  </w:num>
  <w:num w:numId="15">
    <w:abstractNumId w:val="17"/>
  </w:num>
  <w:num w:numId="16">
    <w:abstractNumId w:val="19"/>
  </w:num>
  <w:num w:numId="17">
    <w:abstractNumId w:val="3"/>
  </w:num>
  <w:num w:numId="18">
    <w:abstractNumId w:val="1"/>
  </w:num>
  <w:num w:numId="19">
    <w:abstractNumId w:val="15"/>
  </w:num>
  <w:num w:numId="20">
    <w:abstractNumId w:val="0"/>
  </w:num>
  <w:num w:numId="21">
    <w:abstractNumId w:val="2"/>
  </w:num>
  <w:num w:numId="22">
    <w:abstractNumId w:val="7"/>
  </w:num>
  <w:num w:numId="23">
    <w:abstractNumId w:val="8"/>
  </w:num>
  <w:num w:numId="24">
    <w:abstractNumId w:val="21"/>
  </w:num>
  <w:num w:numId="25">
    <w:abstractNumId w:val="12"/>
  </w:num>
  <w:num w:numId="26">
    <w:abstractNumId w:val="18"/>
  </w:num>
  <w:num w:numId="27">
    <w:abstractNumId w:val="16"/>
  </w:num>
  <w:num w:numId="28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C4"/>
    <w:rsid w:val="000019A8"/>
    <w:rsid w:val="00002E4D"/>
    <w:rsid w:val="00006E02"/>
    <w:rsid w:val="00011EE4"/>
    <w:rsid w:val="00013E02"/>
    <w:rsid w:val="00015089"/>
    <w:rsid w:val="00023CF7"/>
    <w:rsid w:val="00032B09"/>
    <w:rsid w:val="00033302"/>
    <w:rsid w:val="00034401"/>
    <w:rsid w:val="0003737B"/>
    <w:rsid w:val="000413E8"/>
    <w:rsid w:val="00041D16"/>
    <w:rsid w:val="00052355"/>
    <w:rsid w:val="000524E0"/>
    <w:rsid w:val="00054574"/>
    <w:rsid w:val="00054904"/>
    <w:rsid w:val="00054EEE"/>
    <w:rsid w:val="00055B2A"/>
    <w:rsid w:val="00057185"/>
    <w:rsid w:val="00064B82"/>
    <w:rsid w:val="000654A1"/>
    <w:rsid w:val="00066F9F"/>
    <w:rsid w:val="00074AF9"/>
    <w:rsid w:val="000755D9"/>
    <w:rsid w:val="000813AB"/>
    <w:rsid w:val="00081664"/>
    <w:rsid w:val="00085AFD"/>
    <w:rsid w:val="000862BB"/>
    <w:rsid w:val="00091158"/>
    <w:rsid w:val="000949CC"/>
    <w:rsid w:val="00096E29"/>
    <w:rsid w:val="00097789"/>
    <w:rsid w:val="000B39F1"/>
    <w:rsid w:val="000B563F"/>
    <w:rsid w:val="000B5B30"/>
    <w:rsid w:val="000C283B"/>
    <w:rsid w:val="000C34B3"/>
    <w:rsid w:val="000D0105"/>
    <w:rsid w:val="000D0220"/>
    <w:rsid w:val="000D17A1"/>
    <w:rsid w:val="000D33BD"/>
    <w:rsid w:val="000D3813"/>
    <w:rsid w:val="000D50A0"/>
    <w:rsid w:val="000D5B37"/>
    <w:rsid w:val="000D770E"/>
    <w:rsid w:val="000E3929"/>
    <w:rsid w:val="001002A2"/>
    <w:rsid w:val="00111CB1"/>
    <w:rsid w:val="001145C7"/>
    <w:rsid w:val="00114A2C"/>
    <w:rsid w:val="00117852"/>
    <w:rsid w:val="00120BC1"/>
    <w:rsid w:val="00120DEF"/>
    <w:rsid w:val="00123CB2"/>
    <w:rsid w:val="00127E77"/>
    <w:rsid w:val="00131E63"/>
    <w:rsid w:val="00134DED"/>
    <w:rsid w:val="00135BAA"/>
    <w:rsid w:val="00135C14"/>
    <w:rsid w:val="001367D1"/>
    <w:rsid w:val="00143D55"/>
    <w:rsid w:val="00147804"/>
    <w:rsid w:val="001519A6"/>
    <w:rsid w:val="0015418C"/>
    <w:rsid w:val="00154275"/>
    <w:rsid w:val="001548CA"/>
    <w:rsid w:val="001572A4"/>
    <w:rsid w:val="00157EF6"/>
    <w:rsid w:val="00160826"/>
    <w:rsid w:val="00162A55"/>
    <w:rsid w:val="00162CAB"/>
    <w:rsid w:val="00163528"/>
    <w:rsid w:val="00163E42"/>
    <w:rsid w:val="001663FA"/>
    <w:rsid w:val="0016720B"/>
    <w:rsid w:val="00167B76"/>
    <w:rsid w:val="001766C6"/>
    <w:rsid w:val="00181FF4"/>
    <w:rsid w:val="001822E8"/>
    <w:rsid w:val="00184E62"/>
    <w:rsid w:val="00185679"/>
    <w:rsid w:val="00190874"/>
    <w:rsid w:val="00192636"/>
    <w:rsid w:val="001B0CD0"/>
    <w:rsid w:val="001B167D"/>
    <w:rsid w:val="001B2B4B"/>
    <w:rsid w:val="001B3D5B"/>
    <w:rsid w:val="001B45AD"/>
    <w:rsid w:val="001B6F72"/>
    <w:rsid w:val="001B70C4"/>
    <w:rsid w:val="001C1C96"/>
    <w:rsid w:val="001C2179"/>
    <w:rsid w:val="001C28C9"/>
    <w:rsid w:val="001C4277"/>
    <w:rsid w:val="001C4DDA"/>
    <w:rsid w:val="001C5301"/>
    <w:rsid w:val="001C6862"/>
    <w:rsid w:val="001C6C2D"/>
    <w:rsid w:val="001E0633"/>
    <w:rsid w:val="001E370E"/>
    <w:rsid w:val="001E5A99"/>
    <w:rsid w:val="001F1EF6"/>
    <w:rsid w:val="00200876"/>
    <w:rsid w:val="00200C83"/>
    <w:rsid w:val="00203289"/>
    <w:rsid w:val="00205FAF"/>
    <w:rsid w:val="002061C7"/>
    <w:rsid w:val="00206A3D"/>
    <w:rsid w:val="00206CA1"/>
    <w:rsid w:val="00213A20"/>
    <w:rsid w:val="00216C62"/>
    <w:rsid w:val="002175DA"/>
    <w:rsid w:val="002235E9"/>
    <w:rsid w:val="002253D0"/>
    <w:rsid w:val="00232B93"/>
    <w:rsid w:val="002341E9"/>
    <w:rsid w:val="00240D6E"/>
    <w:rsid w:val="00246EB9"/>
    <w:rsid w:val="0025007D"/>
    <w:rsid w:val="00256DF0"/>
    <w:rsid w:val="00256FC4"/>
    <w:rsid w:val="002636B6"/>
    <w:rsid w:val="002641D3"/>
    <w:rsid w:val="0026595D"/>
    <w:rsid w:val="00267D86"/>
    <w:rsid w:val="00270B37"/>
    <w:rsid w:val="00271D94"/>
    <w:rsid w:val="00275892"/>
    <w:rsid w:val="002778C9"/>
    <w:rsid w:val="00281236"/>
    <w:rsid w:val="002849D3"/>
    <w:rsid w:val="002849D5"/>
    <w:rsid w:val="00285F8C"/>
    <w:rsid w:val="00286741"/>
    <w:rsid w:val="00290C70"/>
    <w:rsid w:val="002918D2"/>
    <w:rsid w:val="00293575"/>
    <w:rsid w:val="00296F14"/>
    <w:rsid w:val="002A6ACA"/>
    <w:rsid w:val="002B2F5A"/>
    <w:rsid w:val="002B3E2A"/>
    <w:rsid w:val="002B7CAA"/>
    <w:rsid w:val="002B7E2B"/>
    <w:rsid w:val="002C42EA"/>
    <w:rsid w:val="002C731A"/>
    <w:rsid w:val="002D2BEF"/>
    <w:rsid w:val="002D53B8"/>
    <w:rsid w:val="002D68FD"/>
    <w:rsid w:val="002E2E52"/>
    <w:rsid w:val="002E3241"/>
    <w:rsid w:val="002E5317"/>
    <w:rsid w:val="002E564D"/>
    <w:rsid w:val="002F2F2B"/>
    <w:rsid w:val="002F4824"/>
    <w:rsid w:val="002F5FAB"/>
    <w:rsid w:val="0030628B"/>
    <w:rsid w:val="00306788"/>
    <w:rsid w:val="0031005C"/>
    <w:rsid w:val="00313434"/>
    <w:rsid w:val="00317E94"/>
    <w:rsid w:val="00320B08"/>
    <w:rsid w:val="00320B13"/>
    <w:rsid w:val="003224CF"/>
    <w:rsid w:val="00336F1E"/>
    <w:rsid w:val="00337C88"/>
    <w:rsid w:val="00343C92"/>
    <w:rsid w:val="00352FA2"/>
    <w:rsid w:val="0035333E"/>
    <w:rsid w:val="0036178D"/>
    <w:rsid w:val="00367BE6"/>
    <w:rsid w:val="0037319F"/>
    <w:rsid w:val="00373B00"/>
    <w:rsid w:val="00374A58"/>
    <w:rsid w:val="00377E15"/>
    <w:rsid w:val="003869AA"/>
    <w:rsid w:val="00386B03"/>
    <w:rsid w:val="003944F0"/>
    <w:rsid w:val="00395D8C"/>
    <w:rsid w:val="00395F49"/>
    <w:rsid w:val="003A2058"/>
    <w:rsid w:val="003A20D4"/>
    <w:rsid w:val="003A4A73"/>
    <w:rsid w:val="003A5A62"/>
    <w:rsid w:val="003A6AB3"/>
    <w:rsid w:val="003A7408"/>
    <w:rsid w:val="003B264A"/>
    <w:rsid w:val="003B5F48"/>
    <w:rsid w:val="003C2B4A"/>
    <w:rsid w:val="003C40DD"/>
    <w:rsid w:val="003C6E25"/>
    <w:rsid w:val="003C6E83"/>
    <w:rsid w:val="003C7711"/>
    <w:rsid w:val="003C78E3"/>
    <w:rsid w:val="003D0008"/>
    <w:rsid w:val="003D42E4"/>
    <w:rsid w:val="003E5D0C"/>
    <w:rsid w:val="003E782B"/>
    <w:rsid w:val="003F193C"/>
    <w:rsid w:val="003F2466"/>
    <w:rsid w:val="003F6615"/>
    <w:rsid w:val="004014E0"/>
    <w:rsid w:val="004027C3"/>
    <w:rsid w:val="00404DAD"/>
    <w:rsid w:val="00416E1F"/>
    <w:rsid w:val="00420345"/>
    <w:rsid w:val="00423EFB"/>
    <w:rsid w:val="004273D0"/>
    <w:rsid w:val="004276C8"/>
    <w:rsid w:val="00434054"/>
    <w:rsid w:val="00435E3E"/>
    <w:rsid w:val="00445FAD"/>
    <w:rsid w:val="00450E45"/>
    <w:rsid w:val="004528D0"/>
    <w:rsid w:val="004534AF"/>
    <w:rsid w:val="004547BC"/>
    <w:rsid w:val="00456EFE"/>
    <w:rsid w:val="00464FB6"/>
    <w:rsid w:val="0046662B"/>
    <w:rsid w:val="00480CCB"/>
    <w:rsid w:val="004853B6"/>
    <w:rsid w:val="004860D3"/>
    <w:rsid w:val="00486EC4"/>
    <w:rsid w:val="00487861"/>
    <w:rsid w:val="00490040"/>
    <w:rsid w:val="004928C8"/>
    <w:rsid w:val="00493DBF"/>
    <w:rsid w:val="00497498"/>
    <w:rsid w:val="004A0563"/>
    <w:rsid w:val="004A2085"/>
    <w:rsid w:val="004A3D49"/>
    <w:rsid w:val="004A4E51"/>
    <w:rsid w:val="004A59E2"/>
    <w:rsid w:val="004A5FAA"/>
    <w:rsid w:val="004A7DEF"/>
    <w:rsid w:val="004B400D"/>
    <w:rsid w:val="004B4DAF"/>
    <w:rsid w:val="004C12DD"/>
    <w:rsid w:val="004C1A3D"/>
    <w:rsid w:val="004D20F9"/>
    <w:rsid w:val="004D281D"/>
    <w:rsid w:val="004D7344"/>
    <w:rsid w:val="004D7856"/>
    <w:rsid w:val="004E043B"/>
    <w:rsid w:val="004E247B"/>
    <w:rsid w:val="004E59B3"/>
    <w:rsid w:val="004E5AD0"/>
    <w:rsid w:val="004E6508"/>
    <w:rsid w:val="004E6BA4"/>
    <w:rsid w:val="004E6E3D"/>
    <w:rsid w:val="004E7031"/>
    <w:rsid w:val="004F025F"/>
    <w:rsid w:val="004F1440"/>
    <w:rsid w:val="004F2CBC"/>
    <w:rsid w:val="004F4E16"/>
    <w:rsid w:val="004F5B51"/>
    <w:rsid w:val="004F6835"/>
    <w:rsid w:val="0050088E"/>
    <w:rsid w:val="00505053"/>
    <w:rsid w:val="00506068"/>
    <w:rsid w:val="00510D48"/>
    <w:rsid w:val="00510E94"/>
    <w:rsid w:val="00514EFA"/>
    <w:rsid w:val="0051561E"/>
    <w:rsid w:val="005167AE"/>
    <w:rsid w:val="005268C4"/>
    <w:rsid w:val="00527AE0"/>
    <w:rsid w:val="005318F3"/>
    <w:rsid w:val="00531B01"/>
    <w:rsid w:val="005333BD"/>
    <w:rsid w:val="00536126"/>
    <w:rsid w:val="00552ECF"/>
    <w:rsid w:val="00553539"/>
    <w:rsid w:val="00564628"/>
    <w:rsid w:val="00566509"/>
    <w:rsid w:val="00566E2E"/>
    <w:rsid w:val="00570B9A"/>
    <w:rsid w:val="00570CD6"/>
    <w:rsid w:val="005770AB"/>
    <w:rsid w:val="00577B08"/>
    <w:rsid w:val="00580B63"/>
    <w:rsid w:val="0059105B"/>
    <w:rsid w:val="00591D34"/>
    <w:rsid w:val="00593BFD"/>
    <w:rsid w:val="00595A11"/>
    <w:rsid w:val="00596B5A"/>
    <w:rsid w:val="005A3F70"/>
    <w:rsid w:val="005A69AF"/>
    <w:rsid w:val="005A7BBC"/>
    <w:rsid w:val="005B1ADC"/>
    <w:rsid w:val="005B3509"/>
    <w:rsid w:val="005C19D5"/>
    <w:rsid w:val="005C1D3C"/>
    <w:rsid w:val="005C3293"/>
    <w:rsid w:val="005C3BA7"/>
    <w:rsid w:val="005C65CB"/>
    <w:rsid w:val="005D384A"/>
    <w:rsid w:val="005E0FAB"/>
    <w:rsid w:val="005E3137"/>
    <w:rsid w:val="005E3D56"/>
    <w:rsid w:val="005E56E2"/>
    <w:rsid w:val="005E7693"/>
    <w:rsid w:val="005F0ACF"/>
    <w:rsid w:val="005F4196"/>
    <w:rsid w:val="005F4CA6"/>
    <w:rsid w:val="005F5F80"/>
    <w:rsid w:val="006003D5"/>
    <w:rsid w:val="00601D18"/>
    <w:rsid w:val="00601E02"/>
    <w:rsid w:val="00601F3C"/>
    <w:rsid w:val="006021BD"/>
    <w:rsid w:val="006038C7"/>
    <w:rsid w:val="00606DBC"/>
    <w:rsid w:val="00607D3D"/>
    <w:rsid w:val="00612BD7"/>
    <w:rsid w:val="00612DAD"/>
    <w:rsid w:val="0061617B"/>
    <w:rsid w:val="00622CF5"/>
    <w:rsid w:val="00623134"/>
    <w:rsid w:val="006232CA"/>
    <w:rsid w:val="00624EF7"/>
    <w:rsid w:val="00632096"/>
    <w:rsid w:val="00634E48"/>
    <w:rsid w:val="006358A5"/>
    <w:rsid w:val="00636659"/>
    <w:rsid w:val="0064081D"/>
    <w:rsid w:val="006417AF"/>
    <w:rsid w:val="00642D2F"/>
    <w:rsid w:val="006433B3"/>
    <w:rsid w:val="00646947"/>
    <w:rsid w:val="00664FB4"/>
    <w:rsid w:val="006713FA"/>
    <w:rsid w:val="00674002"/>
    <w:rsid w:val="00674EB0"/>
    <w:rsid w:val="00675EAD"/>
    <w:rsid w:val="00676E06"/>
    <w:rsid w:val="00687F75"/>
    <w:rsid w:val="006930CC"/>
    <w:rsid w:val="00694F3B"/>
    <w:rsid w:val="006A011C"/>
    <w:rsid w:val="006A0753"/>
    <w:rsid w:val="006A0D7E"/>
    <w:rsid w:val="006A15D4"/>
    <w:rsid w:val="006A18EF"/>
    <w:rsid w:val="006A72B2"/>
    <w:rsid w:val="006B1EBB"/>
    <w:rsid w:val="006B3BB4"/>
    <w:rsid w:val="006B4BE7"/>
    <w:rsid w:val="006B51AC"/>
    <w:rsid w:val="006B5CF0"/>
    <w:rsid w:val="006C1502"/>
    <w:rsid w:val="006C684B"/>
    <w:rsid w:val="006D6C83"/>
    <w:rsid w:val="006E065D"/>
    <w:rsid w:val="006E08DA"/>
    <w:rsid w:val="006E30CB"/>
    <w:rsid w:val="006E4547"/>
    <w:rsid w:val="006E4DF7"/>
    <w:rsid w:val="006E5196"/>
    <w:rsid w:val="006E54DC"/>
    <w:rsid w:val="006E67EE"/>
    <w:rsid w:val="006F23C4"/>
    <w:rsid w:val="006F32C6"/>
    <w:rsid w:val="006F5B9B"/>
    <w:rsid w:val="006F5CBC"/>
    <w:rsid w:val="0070605B"/>
    <w:rsid w:val="007062DF"/>
    <w:rsid w:val="0071058F"/>
    <w:rsid w:val="007132A8"/>
    <w:rsid w:val="007154B7"/>
    <w:rsid w:val="0071651E"/>
    <w:rsid w:val="0071680D"/>
    <w:rsid w:val="00721D5E"/>
    <w:rsid w:val="0072375B"/>
    <w:rsid w:val="00723979"/>
    <w:rsid w:val="00723FBF"/>
    <w:rsid w:val="007240DB"/>
    <w:rsid w:val="00726FB1"/>
    <w:rsid w:val="007315CB"/>
    <w:rsid w:val="00734AEC"/>
    <w:rsid w:val="00736FCF"/>
    <w:rsid w:val="0073723E"/>
    <w:rsid w:val="00737E9E"/>
    <w:rsid w:val="00740A3C"/>
    <w:rsid w:val="00744CA5"/>
    <w:rsid w:val="00755F5A"/>
    <w:rsid w:val="00756857"/>
    <w:rsid w:val="00760785"/>
    <w:rsid w:val="00761E93"/>
    <w:rsid w:val="0076285E"/>
    <w:rsid w:val="007655D0"/>
    <w:rsid w:val="00767AB2"/>
    <w:rsid w:val="0077058B"/>
    <w:rsid w:val="00770AC1"/>
    <w:rsid w:val="007719C0"/>
    <w:rsid w:val="00774961"/>
    <w:rsid w:val="0077499C"/>
    <w:rsid w:val="00775A59"/>
    <w:rsid w:val="007804F9"/>
    <w:rsid w:val="00782400"/>
    <w:rsid w:val="00784B95"/>
    <w:rsid w:val="00786692"/>
    <w:rsid w:val="00787039"/>
    <w:rsid w:val="007937D1"/>
    <w:rsid w:val="00794D01"/>
    <w:rsid w:val="00797FD4"/>
    <w:rsid w:val="007A14C2"/>
    <w:rsid w:val="007A1BA3"/>
    <w:rsid w:val="007A329B"/>
    <w:rsid w:val="007A46D6"/>
    <w:rsid w:val="007A4E17"/>
    <w:rsid w:val="007A5A03"/>
    <w:rsid w:val="007A636C"/>
    <w:rsid w:val="007A78C2"/>
    <w:rsid w:val="007B39F2"/>
    <w:rsid w:val="007B446F"/>
    <w:rsid w:val="007C02CF"/>
    <w:rsid w:val="007C5645"/>
    <w:rsid w:val="007D047F"/>
    <w:rsid w:val="007D34AB"/>
    <w:rsid w:val="007D7A97"/>
    <w:rsid w:val="007E0FEC"/>
    <w:rsid w:val="007E1DF6"/>
    <w:rsid w:val="0080452E"/>
    <w:rsid w:val="00805BEB"/>
    <w:rsid w:val="008139E6"/>
    <w:rsid w:val="008156D8"/>
    <w:rsid w:val="008156EE"/>
    <w:rsid w:val="00817976"/>
    <w:rsid w:val="008206C9"/>
    <w:rsid w:val="008216B1"/>
    <w:rsid w:val="00823FC8"/>
    <w:rsid w:val="00826A99"/>
    <w:rsid w:val="00827363"/>
    <w:rsid w:val="00830126"/>
    <w:rsid w:val="008316CF"/>
    <w:rsid w:val="00832088"/>
    <w:rsid w:val="00832504"/>
    <w:rsid w:val="008361D5"/>
    <w:rsid w:val="008367E1"/>
    <w:rsid w:val="00841F84"/>
    <w:rsid w:val="00843E99"/>
    <w:rsid w:val="008440B5"/>
    <w:rsid w:val="008451F2"/>
    <w:rsid w:val="0084521D"/>
    <w:rsid w:val="008452FE"/>
    <w:rsid w:val="00846C62"/>
    <w:rsid w:val="008474D6"/>
    <w:rsid w:val="00850224"/>
    <w:rsid w:val="00853DD7"/>
    <w:rsid w:val="0085413D"/>
    <w:rsid w:val="008714D6"/>
    <w:rsid w:val="00871E1A"/>
    <w:rsid w:val="008736BA"/>
    <w:rsid w:val="00876F23"/>
    <w:rsid w:val="00877EF2"/>
    <w:rsid w:val="0088047E"/>
    <w:rsid w:val="008910E8"/>
    <w:rsid w:val="00893B19"/>
    <w:rsid w:val="008A0C52"/>
    <w:rsid w:val="008A1FBA"/>
    <w:rsid w:val="008A5930"/>
    <w:rsid w:val="008A7D8B"/>
    <w:rsid w:val="008B4FE6"/>
    <w:rsid w:val="008C0C0A"/>
    <w:rsid w:val="008C4837"/>
    <w:rsid w:val="008D2A31"/>
    <w:rsid w:val="008E130F"/>
    <w:rsid w:val="008E1E14"/>
    <w:rsid w:val="008E3137"/>
    <w:rsid w:val="008E32CE"/>
    <w:rsid w:val="008E4CEA"/>
    <w:rsid w:val="009001E1"/>
    <w:rsid w:val="009014C6"/>
    <w:rsid w:val="00901AC6"/>
    <w:rsid w:val="00901B0B"/>
    <w:rsid w:val="0090435D"/>
    <w:rsid w:val="00904BDE"/>
    <w:rsid w:val="00904F1E"/>
    <w:rsid w:val="0090635B"/>
    <w:rsid w:val="00907216"/>
    <w:rsid w:val="00914644"/>
    <w:rsid w:val="00915DEB"/>
    <w:rsid w:val="00916F4D"/>
    <w:rsid w:val="00920266"/>
    <w:rsid w:val="009253BF"/>
    <w:rsid w:val="00931674"/>
    <w:rsid w:val="0093222B"/>
    <w:rsid w:val="00934C73"/>
    <w:rsid w:val="0093615B"/>
    <w:rsid w:val="009409ED"/>
    <w:rsid w:val="00941096"/>
    <w:rsid w:val="00942F70"/>
    <w:rsid w:val="00946050"/>
    <w:rsid w:val="00950F5D"/>
    <w:rsid w:val="009540DD"/>
    <w:rsid w:val="00961D9E"/>
    <w:rsid w:val="00965878"/>
    <w:rsid w:val="00970DAE"/>
    <w:rsid w:val="00973290"/>
    <w:rsid w:val="00975966"/>
    <w:rsid w:val="009769C6"/>
    <w:rsid w:val="00976BCE"/>
    <w:rsid w:val="00981A37"/>
    <w:rsid w:val="00985754"/>
    <w:rsid w:val="009859A4"/>
    <w:rsid w:val="00985A8D"/>
    <w:rsid w:val="009872D5"/>
    <w:rsid w:val="00992106"/>
    <w:rsid w:val="00997B20"/>
    <w:rsid w:val="009A6C4B"/>
    <w:rsid w:val="009B00CF"/>
    <w:rsid w:val="009B0912"/>
    <w:rsid w:val="009B160B"/>
    <w:rsid w:val="009B1A8B"/>
    <w:rsid w:val="009B2E52"/>
    <w:rsid w:val="009B4D53"/>
    <w:rsid w:val="009C1DD4"/>
    <w:rsid w:val="009C6081"/>
    <w:rsid w:val="009C60FA"/>
    <w:rsid w:val="009C690D"/>
    <w:rsid w:val="009D6E8D"/>
    <w:rsid w:val="009E19B6"/>
    <w:rsid w:val="009E2851"/>
    <w:rsid w:val="009E2F47"/>
    <w:rsid w:val="009E3E90"/>
    <w:rsid w:val="009E40B6"/>
    <w:rsid w:val="009F00A6"/>
    <w:rsid w:val="009F46F8"/>
    <w:rsid w:val="009F6DD4"/>
    <w:rsid w:val="00A030EB"/>
    <w:rsid w:val="00A03A6D"/>
    <w:rsid w:val="00A10BFC"/>
    <w:rsid w:val="00A20FDA"/>
    <w:rsid w:val="00A215F0"/>
    <w:rsid w:val="00A2312D"/>
    <w:rsid w:val="00A3510B"/>
    <w:rsid w:val="00A3539A"/>
    <w:rsid w:val="00A37048"/>
    <w:rsid w:val="00A44157"/>
    <w:rsid w:val="00A4711D"/>
    <w:rsid w:val="00A52DCE"/>
    <w:rsid w:val="00A536D4"/>
    <w:rsid w:val="00A549D2"/>
    <w:rsid w:val="00A56B18"/>
    <w:rsid w:val="00A57BEE"/>
    <w:rsid w:val="00A614F1"/>
    <w:rsid w:val="00A64EC8"/>
    <w:rsid w:val="00A663BC"/>
    <w:rsid w:val="00A7028A"/>
    <w:rsid w:val="00A73117"/>
    <w:rsid w:val="00A75118"/>
    <w:rsid w:val="00A7557B"/>
    <w:rsid w:val="00A8067C"/>
    <w:rsid w:val="00A81784"/>
    <w:rsid w:val="00A81F6E"/>
    <w:rsid w:val="00A84D85"/>
    <w:rsid w:val="00A85916"/>
    <w:rsid w:val="00A867FD"/>
    <w:rsid w:val="00A93B1F"/>
    <w:rsid w:val="00A9751C"/>
    <w:rsid w:val="00AA2FAB"/>
    <w:rsid w:val="00AA3732"/>
    <w:rsid w:val="00AA41F5"/>
    <w:rsid w:val="00AA7256"/>
    <w:rsid w:val="00AB480D"/>
    <w:rsid w:val="00AB4E1B"/>
    <w:rsid w:val="00AB533B"/>
    <w:rsid w:val="00AC0852"/>
    <w:rsid w:val="00AC1A2D"/>
    <w:rsid w:val="00AC5B96"/>
    <w:rsid w:val="00AD366C"/>
    <w:rsid w:val="00AD4AF2"/>
    <w:rsid w:val="00AD5988"/>
    <w:rsid w:val="00AD644C"/>
    <w:rsid w:val="00AE099F"/>
    <w:rsid w:val="00AE2803"/>
    <w:rsid w:val="00AE673E"/>
    <w:rsid w:val="00AF3C45"/>
    <w:rsid w:val="00AF531A"/>
    <w:rsid w:val="00AF5345"/>
    <w:rsid w:val="00B0028F"/>
    <w:rsid w:val="00B01045"/>
    <w:rsid w:val="00B017FA"/>
    <w:rsid w:val="00B043CF"/>
    <w:rsid w:val="00B05142"/>
    <w:rsid w:val="00B06580"/>
    <w:rsid w:val="00B12D94"/>
    <w:rsid w:val="00B131D7"/>
    <w:rsid w:val="00B139F7"/>
    <w:rsid w:val="00B16D97"/>
    <w:rsid w:val="00B171AF"/>
    <w:rsid w:val="00B2445E"/>
    <w:rsid w:val="00B26C9E"/>
    <w:rsid w:val="00B26FC1"/>
    <w:rsid w:val="00B273C2"/>
    <w:rsid w:val="00B3156A"/>
    <w:rsid w:val="00B3408C"/>
    <w:rsid w:val="00B41069"/>
    <w:rsid w:val="00B41ADC"/>
    <w:rsid w:val="00B43D8A"/>
    <w:rsid w:val="00B51ED5"/>
    <w:rsid w:val="00B56642"/>
    <w:rsid w:val="00B56C3D"/>
    <w:rsid w:val="00B57666"/>
    <w:rsid w:val="00B61704"/>
    <w:rsid w:val="00B61DE5"/>
    <w:rsid w:val="00B63D60"/>
    <w:rsid w:val="00B63EE4"/>
    <w:rsid w:val="00B64A3F"/>
    <w:rsid w:val="00B65473"/>
    <w:rsid w:val="00B65964"/>
    <w:rsid w:val="00B71164"/>
    <w:rsid w:val="00B7331B"/>
    <w:rsid w:val="00B7557A"/>
    <w:rsid w:val="00B75D02"/>
    <w:rsid w:val="00B83155"/>
    <w:rsid w:val="00B876FC"/>
    <w:rsid w:val="00B93258"/>
    <w:rsid w:val="00B9432E"/>
    <w:rsid w:val="00BA0254"/>
    <w:rsid w:val="00BA31C3"/>
    <w:rsid w:val="00BA3A2F"/>
    <w:rsid w:val="00BB0596"/>
    <w:rsid w:val="00BB087B"/>
    <w:rsid w:val="00BB54CE"/>
    <w:rsid w:val="00BB5A89"/>
    <w:rsid w:val="00BB7280"/>
    <w:rsid w:val="00BC405C"/>
    <w:rsid w:val="00BC50F5"/>
    <w:rsid w:val="00BD201C"/>
    <w:rsid w:val="00BD33E4"/>
    <w:rsid w:val="00BD38B8"/>
    <w:rsid w:val="00BD4ECE"/>
    <w:rsid w:val="00BD5413"/>
    <w:rsid w:val="00BE2349"/>
    <w:rsid w:val="00BF0189"/>
    <w:rsid w:val="00BF06C6"/>
    <w:rsid w:val="00BF261D"/>
    <w:rsid w:val="00BF4D2D"/>
    <w:rsid w:val="00BF603C"/>
    <w:rsid w:val="00C0055D"/>
    <w:rsid w:val="00C0430D"/>
    <w:rsid w:val="00C06756"/>
    <w:rsid w:val="00C209EA"/>
    <w:rsid w:val="00C23B6D"/>
    <w:rsid w:val="00C253E6"/>
    <w:rsid w:val="00C26D84"/>
    <w:rsid w:val="00C325C4"/>
    <w:rsid w:val="00C426B5"/>
    <w:rsid w:val="00C479A9"/>
    <w:rsid w:val="00C52050"/>
    <w:rsid w:val="00C54F3A"/>
    <w:rsid w:val="00C560BC"/>
    <w:rsid w:val="00C575F0"/>
    <w:rsid w:val="00C576D8"/>
    <w:rsid w:val="00C627CD"/>
    <w:rsid w:val="00C63775"/>
    <w:rsid w:val="00C6407D"/>
    <w:rsid w:val="00C65C15"/>
    <w:rsid w:val="00C6654F"/>
    <w:rsid w:val="00C7170B"/>
    <w:rsid w:val="00C75432"/>
    <w:rsid w:val="00C760B6"/>
    <w:rsid w:val="00C840E6"/>
    <w:rsid w:val="00C841B2"/>
    <w:rsid w:val="00C91DBD"/>
    <w:rsid w:val="00C97B69"/>
    <w:rsid w:val="00CA43F2"/>
    <w:rsid w:val="00CA4595"/>
    <w:rsid w:val="00CB0399"/>
    <w:rsid w:val="00CB2CFD"/>
    <w:rsid w:val="00CB4AB1"/>
    <w:rsid w:val="00CB6A68"/>
    <w:rsid w:val="00CB6CC4"/>
    <w:rsid w:val="00CC2F9B"/>
    <w:rsid w:val="00CC4CD6"/>
    <w:rsid w:val="00CC7ACD"/>
    <w:rsid w:val="00CD1504"/>
    <w:rsid w:val="00CD1799"/>
    <w:rsid w:val="00CD2C4A"/>
    <w:rsid w:val="00CD3995"/>
    <w:rsid w:val="00CD584A"/>
    <w:rsid w:val="00CE0969"/>
    <w:rsid w:val="00CE1F4B"/>
    <w:rsid w:val="00CE357F"/>
    <w:rsid w:val="00CE4564"/>
    <w:rsid w:val="00CE6E29"/>
    <w:rsid w:val="00CF1DF8"/>
    <w:rsid w:val="00CF4013"/>
    <w:rsid w:val="00CF4056"/>
    <w:rsid w:val="00CF4575"/>
    <w:rsid w:val="00CF5B59"/>
    <w:rsid w:val="00CF5EA2"/>
    <w:rsid w:val="00CF7336"/>
    <w:rsid w:val="00D00391"/>
    <w:rsid w:val="00D0069D"/>
    <w:rsid w:val="00D049A7"/>
    <w:rsid w:val="00D1392B"/>
    <w:rsid w:val="00D15B42"/>
    <w:rsid w:val="00D21E4E"/>
    <w:rsid w:val="00D23868"/>
    <w:rsid w:val="00D300A2"/>
    <w:rsid w:val="00D30B37"/>
    <w:rsid w:val="00D31B79"/>
    <w:rsid w:val="00D3494C"/>
    <w:rsid w:val="00D3640E"/>
    <w:rsid w:val="00D36921"/>
    <w:rsid w:val="00D4322D"/>
    <w:rsid w:val="00D63F55"/>
    <w:rsid w:val="00D71623"/>
    <w:rsid w:val="00D73BBA"/>
    <w:rsid w:val="00D74A99"/>
    <w:rsid w:val="00D74EB2"/>
    <w:rsid w:val="00D76408"/>
    <w:rsid w:val="00D76D07"/>
    <w:rsid w:val="00D82C37"/>
    <w:rsid w:val="00D90E37"/>
    <w:rsid w:val="00D91DAB"/>
    <w:rsid w:val="00D93939"/>
    <w:rsid w:val="00DA4236"/>
    <w:rsid w:val="00DA7ECE"/>
    <w:rsid w:val="00DB0A76"/>
    <w:rsid w:val="00DB2EDF"/>
    <w:rsid w:val="00DB50B0"/>
    <w:rsid w:val="00DB6412"/>
    <w:rsid w:val="00DB7C9E"/>
    <w:rsid w:val="00DC43C3"/>
    <w:rsid w:val="00DC461C"/>
    <w:rsid w:val="00DD6B04"/>
    <w:rsid w:val="00DE0C87"/>
    <w:rsid w:val="00DE22A3"/>
    <w:rsid w:val="00DE2FF5"/>
    <w:rsid w:val="00DF07DF"/>
    <w:rsid w:val="00DF2119"/>
    <w:rsid w:val="00DF373D"/>
    <w:rsid w:val="00DF37F9"/>
    <w:rsid w:val="00E014B2"/>
    <w:rsid w:val="00E033B6"/>
    <w:rsid w:val="00E035B6"/>
    <w:rsid w:val="00E0595C"/>
    <w:rsid w:val="00E1347A"/>
    <w:rsid w:val="00E158A3"/>
    <w:rsid w:val="00E15EB5"/>
    <w:rsid w:val="00E20FF5"/>
    <w:rsid w:val="00E222A3"/>
    <w:rsid w:val="00E22A78"/>
    <w:rsid w:val="00E232F5"/>
    <w:rsid w:val="00E27A57"/>
    <w:rsid w:val="00E31018"/>
    <w:rsid w:val="00E31A4C"/>
    <w:rsid w:val="00E54CF9"/>
    <w:rsid w:val="00E56793"/>
    <w:rsid w:val="00E56DF2"/>
    <w:rsid w:val="00E61C32"/>
    <w:rsid w:val="00E65813"/>
    <w:rsid w:val="00E670E9"/>
    <w:rsid w:val="00E714FD"/>
    <w:rsid w:val="00E83BD5"/>
    <w:rsid w:val="00E867AE"/>
    <w:rsid w:val="00E869C7"/>
    <w:rsid w:val="00E90120"/>
    <w:rsid w:val="00E90DC3"/>
    <w:rsid w:val="00E92A06"/>
    <w:rsid w:val="00E956FA"/>
    <w:rsid w:val="00E97D89"/>
    <w:rsid w:val="00EA0776"/>
    <w:rsid w:val="00EA0AA0"/>
    <w:rsid w:val="00EA2475"/>
    <w:rsid w:val="00EA373C"/>
    <w:rsid w:val="00EA62B8"/>
    <w:rsid w:val="00EB0858"/>
    <w:rsid w:val="00EB0CE9"/>
    <w:rsid w:val="00EB3E0F"/>
    <w:rsid w:val="00EB57FF"/>
    <w:rsid w:val="00EC08AF"/>
    <w:rsid w:val="00EC4C47"/>
    <w:rsid w:val="00EC7659"/>
    <w:rsid w:val="00ED4C84"/>
    <w:rsid w:val="00ED51F0"/>
    <w:rsid w:val="00ED7198"/>
    <w:rsid w:val="00ED72DB"/>
    <w:rsid w:val="00ED7C8E"/>
    <w:rsid w:val="00EE0056"/>
    <w:rsid w:val="00EE0A3E"/>
    <w:rsid w:val="00EE19CB"/>
    <w:rsid w:val="00EE5E24"/>
    <w:rsid w:val="00EE6A87"/>
    <w:rsid w:val="00EE7490"/>
    <w:rsid w:val="00EF10DD"/>
    <w:rsid w:val="00EF5071"/>
    <w:rsid w:val="00EF50D5"/>
    <w:rsid w:val="00F01714"/>
    <w:rsid w:val="00F04CD6"/>
    <w:rsid w:val="00F051FF"/>
    <w:rsid w:val="00F07A99"/>
    <w:rsid w:val="00F12FE5"/>
    <w:rsid w:val="00F13E43"/>
    <w:rsid w:val="00F14FDD"/>
    <w:rsid w:val="00F22BDA"/>
    <w:rsid w:val="00F24B95"/>
    <w:rsid w:val="00F306B2"/>
    <w:rsid w:val="00F32E73"/>
    <w:rsid w:val="00F34FD8"/>
    <w:rsid w:val="00F357A5"/>
    <w:rsid w:val="00F35897"/>
    <w:rsid w:val="00F43D17"/>
    <w:rsid w:val="00F4566A"/>
    <w:rsid w:val="00F45717"/>
    <w:rsid w:val="00F45B75"/>
    <w:rsid w:val="00F5065D"/>
    <w:rsid w:val="00F50EB1"/>
    <w:rsid w:val="00F53D60"/>
    <w:rsid w:val="00F542DF"/>
    <w:rsid w:val="00F56E24"/>
    <w:rsid w:val="00F61C24"/>
    <w:rsid w:val="00F63365"/>
    <w:rsid w:val="00F65409"/>
    <w:rsid w:val="00F676A5"/>
    <w:rsid w:val="00F73D04"/>
    <w:rsid w:val="00F80000"/>
    <w:rsid w:val="00F81AD1"/>
    <w:rsid w:val="00F81E7D"/>
    <w:rsid w:val="00F850C2"/>
    <w:rsid w:val="00F94254"/>
    <w:rsid w:val="00F960DA"/>
    <w:rsid w:val="00FA1A30"/>
    <w:rsid w:val="00FA1C78"/>
    <w:rsid w:val="00FA2356"/>
    <w:rsid w:val="00FA26DD"/>
    <w:rsid w:val="00FA43B3"/>
    <w:rsid w:val="00FB1414"/>
    <w:rsid w:val="00FB3A8F"/>
    <w:rsid w:val="00FB49CF"/>
    <w:rsid w:val="00FC13F9"/>
    <w:rsid w:val="00FC3FDE"/>
    <w:rsid w:val="00FC3FFF"/>
    <w:rsid w:val="00FC43A0"/>
    <w:rsid w:val="00FD051E"/>
    <w:rsid w:val="00FD1955"/>
    <w:rsid w:val="00FD3E3B"/>
    <w:rsid w:val="00FE2028"/>
    <w:rsid w:val="00FE2BFC"/>
    <w:rsid w:val="00FE50F4"/>
    <w:rsid w:val="00FE6B12"/>
    <w:rsid w:val="00FF2233"/>
    <w:rsid w:val="00FF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9B3D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31674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-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ch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1CB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r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9B4D53"/>
    <w:rPr>
      <w:color w:val="80808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-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-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931674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-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ch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1CB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r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9B4D53"/>
    <w:rPr>
      <w:color w:val="80808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-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-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tuder-raimann/UserTakeOver.git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tmp\32_Documentation_Plugi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8A6A4-A2F0-47C5-A190-A0AB4ECF2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32_Documentation_Plugin.dotx</Template>
  <TotalTime>0</TotalTime>
  <Pages>5</Pages>
  <Words>163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Links>
    <vt:vector size="384" baseType="variant">
      <vt:variant>
        <vt:i4>1638483</vt:i4>
      </vt:variant>
      <vt:variant>
        <vt:i4>369</vt:i4>
      </vt:variant>
      <vt:variant>
        <vt:i4>0</vt:i4>
      </vt:variant>
      <vt:variant>
        <vt:i4>5</vt:i4>
      </vt:variant>
      <vt:variant>
        <vt:lpwstr>http://iliasuisse.ch/2009/01/26/ergebnisse-ilias-usability-check/</vt:lpwstr>
      </vt:variant>
      <vt:variant>
        <vt:lpwstr/>
      </vt:variant>
      <vt:variant>
        <vt:i4>3014719</vt:i4>
      </vt:variant>
      <vt:variant>
        <vt:i4>366</vt:i4>
      </vt:variant>
      <vt:variant>
        <vt:i4>0</vt:i4>
      </vt:variant>
      <vt:variant>
        <vt:i4>5</vt:i4>
      </vt:variant>
      <vt:variant>
        <vt:lpwstr>http://www.ilias.de/docu/goto_docu_pg_11816_470.html</vt:lpwstr>
      </vt:variant>
      <vt:variant>
        <vt:lpwstr/>
      </vt:variant>
      <vt:variant>
        <vt:i4>1835075</vt:i4>
      </vt:variant>
      <vt:variant>
        <vt:i4>363</vt:i4>
      </vt:variant>
      <vt:variant>
        <vt:i4>0</vt:i4>
      </vt:variant>
      <vt:variant>
        <vt:i4>5</vt:i4>
      </vt:variant>
      <vt:variant>
        <vt:lpwstr>http://www.edupad.ch/</vt:lpwstr>
      </vt:variant>
      <vt:variant>
        <vt:lpwstr/>
      </vt:variant>
      <vt:variant>
        <vt:i4>3866749</vt:i4>
      </vt:variant>
      <vt:variant>
        <vt:i4>360</vt:i4>
      </vt:variant>
      <vt:variant>
        <vt:i4>0</vt:i4>
      </vt:variant>
      <vt:variant>
        <vt:i4>5</vt:i4>
      </vt:variant>
      <vt:variant>
        <vt:lpwstr>http://www.webcollege-akademie.de/</vt:lpwstr>
      </vt:variant>
      <vt:variant>
        <vt:lpwstr/>
      </vt:variant>
      <vt:variant>
        <vt:i4>262237</vt:i4>
      </vt:variant>
      <vt:variant>
        <vt:i4>357</vt:i4>
      </vt:variant>
      <vt:variant>
        <vt:i4>0</vt:i4>
      </vt:variant>
      <vt:variant>
        <vt:i4>5</vt:i4>
      </vt:variant>
      <vt:variant>
        <vt:lpwstr>http://www.iliasuisse.ch/</vt:lpwstr>
      </vt:variant>
      <vt:variant>
        <vt:lpwstr/>
      </vt:variant>
      <vt:variant>
        <vt:i4>1835068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_Toc289421566</vt:lpwstr>
      </vt:variant>
      <vt:variant>
        <vt:i4>1835068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_Toc289421565</vt:lpwstr>
      </vt:variant>
      <vt:variant>
        <vt:i4>1835068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_Toc289421564</vt:lpwstr>
      </vt:variant>
      <vt:variant>
        <vt:i4>1835068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_Toc289421563</vt:lpwstr>
      </vt:variant>
      <vt:variant>
        <vt:i4>1835068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_Toc289421562</vt:lpwstr>
      </vt:variant>
      <vt:variant>
        <vt:i4>1835068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_Toc289421561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_Toc289421560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_Toc289421559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_Toc289421558</vt:lpwstr>
      </vt:variant>
      <vt:variant>
        <vt:i4>2031676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_Toc289421557</vt:lpwstr>
      </vt:variant>
      <vt:variant>
        <vt:i4>2031676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_Toc289421556</vt:lpwstr>
      </vt:variant>
      <vt:variant>
        <vt:i4>2031676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_Toc289421555</vt:lpwstr>
      </vt:variant>
      <vt:variant>
        <vt:i4>2031676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_Toc289421554</vt:lpwstr>
      </vt:variant>
      <vt:variant>
        <vt:i4>2031676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_Toc289421553</vt:lpwstr>
      </vt:variant>
      <vt:variant>
        <vt:i4>2031676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_Toc289421552</vt:lpwstr>
      </vt:variant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_Toc289421551</vt:lpwstr>
      </vt:variant>
      <vt:variant>
        <vt:i4>2031676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_Toc289421550</vt:lpwstr>
      </vt:variant>
      <vt:variant>
        <vt:i4>1966140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_Toc289421549</vt:lpwstr>
      </vt:variant>
      <vt:variant>
        <vt:i4>1966140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_Toc289421548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_Toc289421547</vt:lpwstr>
      </vt:variant>
      <vt:variant>
        <vt:i4>1966140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_Toc289421546</vt:lpwstr>
      </vt:variant>
      <vt:variant>
        <vt:i4>1966140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_Toc289421545</vt:lpwstr>
      </vt:variant>
      <vt:variant>
        <vt:i4>1966140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_Toc289421544</vt:lpwstr>
      </vt:variant>
      <vt:variant>
        <vt:i4>1966140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_Toc289421543</vt:lpwstr>
      </vt:variant>
      <vt:variant>
        <vt:i4>1966140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_Toc289421542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_Toc289421541</vt:lpwstr>
      </vt:variant>
      <vt:variant>
        <vt:i4>1966140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_Toc289421540</vt:lpwstr>
      </vt:variant>
      <vt:variant>
        <vt:i4>1638460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_Toc289421539</vt:lpwstr>
      </vt:variant>
      <vt:variant>
        <vt:i4>1638460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_Toc289421538</vt:lpwstr>
      </vt:variant>
      <vt:variant>
        <vt:i4>1638460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_Toc289421537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_Toc289421536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_Toc289421535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_Toc289421534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_Toc289421533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_Toc289421532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_Toc289421531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_Toc289421530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_Toc289421529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_Toc289421528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_Toc289421527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_Toc289421526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_Toc289421525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_Toc289421524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_Toc289421523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_Toc289421522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_Toc289421521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_Toc289421520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_Toc289421519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_Toc289421518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_Toc289421517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_Toc289421516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_Toc289421515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_Toc289421514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_Toc289421513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_Toc289421512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_Toc289421511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_Toc289421510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_Toc289421509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_Toc289421508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Studer</dc:creator>
  <cp:lastModifiedBy>Martin Studer</cp:lastModifiedBy>
  <cp:revision>3</cp:revision>
  <cp:lastPrinted>2013-03-05T17:23:00Z</cp:lastPrinted>
  <dcterms:created xsi:type="dcterms:W3CDTF">2014-11-21T19:02:00Z</dcterms:created>
  <dcterms:modified xsi:type="dcterms:W3CDTF">2014-11-21T19:02:00Z</dcterms:modified>
</cp:coreProperties>
</file>